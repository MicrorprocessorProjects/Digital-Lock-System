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E4B" w:rsidRDefault="00113A9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5934075</wp:posOffset>
                </wp:positionV>
                <wp:extent cx="1238250" cy="676275"/>
                <wp:effectExtent l="0" t="0" r="19050" b="2857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13" w:rsidRDefault="003B2D11" w:rsidP="00075213">
                            <w:pPr>
                              <w:jc w:val="center"/>
                            </w:pPr>
                            <w:r>
                              <w:t>Push</w:t>
                            </w:r>
                            <w:bookmarkStart w:id="0" w:name="_GoBack"/>
                            <w:bookmarkEnd w:id="0"/>
                            <w:r w:rsidR="00113A9E">
                              <w:t xml:space="preserve"> reset</w:t>
                            </w:r>
                            <w:r w:rsidR="00075213">
                              <w:t xml:space="preserve"> button </w:t>
                            </w:r>
                            <w:r>
                              <w:t>turns off LED and solenoid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26" style="position:absolute;margin-left:81.75pt;margin-top:467.25pt;width:97.5pt;height:5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75213" w:rsidRDefault="003B2D11" w:rsidP="00075213">
                      <w:pPr>
                        <w:jc w:val="center"/>
                      </w:pPr>
                      <w:r>
                        <w:t>Push</w:t>
                      </w:r>
                      <w:bookmarkStart w:id="1" w:name="_GoBack"/>
                      <w:bookmarkEnd w:id="1"/>
                      <w:r w:rsidR="00113A9E">
                        <w:t xml:space="preserve"> reset</w:t>
                      </w:r>
                      <w:r w:rsidR="00075213">
                        <w:t xml:space="preserve"> button </w:t>
                      </w:r>
                      <w:r>
                        <w:t>turns off LED and solenoid</w:t>
                      </w:r>
                    </w:p>
                  </w:txbxContent>
                </v:textbox>
              </v:roundrect>
            </w:pict>
          </mc:Fallback>
        </mc:AlternateContent>
      </w:r>
      <w:r w:rsidR="003B2D1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D992BE" wp14:editId="1EDF7D4F">
                <wp:simplePos x="0" y="0"/>
                <wp:positionH relativeFrom="margin">
                  <wp:align>center</wp:align>
                </wp:positionH>
                <wp:positionV relativeFrom="paragraph">
                  <wp:posOffset>-845820</wp:posOffset>
                </wp:positionV>
                <wp:extent cx="1828800" cy="18288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2D11" w:rsidRPr="003B2D11" w:rsidRDefault="003B2D11" w:rsidP="003B2D11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DLS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D992BE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margin-left:0;margin-top:-66.6pt;width:2in;height:2in;z-index:2517135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:rsidR="003B2D11" w:rsidRPr="003B2D11" w:rsidRDefault="003B2D11" w:rsidP="003B2D11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DLS Flowchart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D1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6619875</wp:posOffset>
                </wp:positionV>
                <wp:extent cx="0" cy="333375"/>
                <wp:effectExtent l="76200" t="38100" r="57150" b="95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BC2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129pt;margin-top:521.25pt;width:0;height:26.2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B2D1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6953250</wp:posOffset>
                </wp:positionV>
                <wp:extent cx="67627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2845F" id="Straight Connector 66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547.5pt" to="182.25pt,5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B2D1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6705600</wp:posOffset>
                </wp:positionV>
                <wp:extent cx="1171575" cy="485775"/>
                <wp:effectExtent l="0" t="0" r="28575" b="2857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D11" w:rsidRDefault="003B2D11" w:rsidP="003B2D11">
                            <w:pPr>
                              <w:jc w:val="center"/>
                            </w:pPr>
                            <w:r>
                              <w:t xml:space="preserve">User inputs the new 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3" o:spid="_x0000_s1028" style="position:absolute;margin-left:181.5pt;margin-top:528pt;width:92.25pt;height:38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3B2D11" w:rsidRDefault="003B2D11" w:rsidP="003B2D11">
                      <w:pPr>
                        <w:jc w:val="center"/>
                      </w:pPr>
                      <w:r>
                        <w:t xml:space="preserve">User inputs the new password </w:t>
                      </w:r>
                    </w:p>
                  </w:txbxContent>
                </v:textbox>
              </v:roundrect>
            </w:pict>
          </mc:Fallback>
        </mc:AlternateContent>
      </w:r>
      <w:r w:rsidR="003B2D1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6867525</wp:posOffset>
                </wp:positionV>
                <wp:extent cx="352425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342B8" id="Straight Arrow Connector 62" o:spid="_x0000_s1026" type="#_x0000_t32" style="position:absolute;margin-left:270.75pt;margin-top:540.75pt;width:27.7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B2D1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6523990</wp:posOffset>
                </wp:positionV>
                <wp:extent cx="1476375" cy="676275"/>
                <wp:effectExtent l="0" t="0" r="28575" b="2857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D11" w:rsidRDefault="003B2D11" w:rsidP="003B2D11">
                            <w:pPr>
                              <w:jc w:val="center"/>
                            </w:pPr>
                            <w:r>
                              <w:t>“Change Password” Displayed on the LCD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1" o:spid="_x0000_s1029" style="position:absolute;margin-left:297.75pt;margin-top:513.7pt;width:116.25pt;height:5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B2D11" w:rsidRDefault="003B2D11" w:rsidP="003B2D11">
                      <w:pPr>
                        <w:jc w:val="center"/>
                      </w:pPr>
                      <w:r>
                        <w:t>“Change Password” Displayed on the LCD Screen</w:t>
                      </w:r>
                    </w:p>
                  </w:txbxContent>
                </v:textbox>
              </v:roundrect>
            </w:pict>
          </mc:Fallback>
        </mc:AlternateContent>
      </w:r>
      <w:r w:rsidR="003B2D1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6248400</wp:posOffset>
                </wp:positionV>
                <wp:extent cx="0" cy="285750"/>
                <wp:effectExtent l="7620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B2619" id="Straight Arrow Connector 60" o:spid="_x0000_s1026" type="#_x0000_t32" style="position:absolute;margin-left:355.5pt;margin-top:492pt;width:0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B2D1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5934075</wp:posOffset>
                </wp:positionV>
                <wp:extent cx="1209675" cy="333375"/>
                <wp:effectExtent l="0" t="0" r="28575" b="2857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D11" w:rsidRDefault="003B2D11" w:rsidP="003B2D11">
                            <w:pPr>
                              <w:jc w:val="center"/>
                            </w:pPr>
                            <w:r>
                              <w:t>Press “#”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4" o:spid="_x0000_s1030" style="position:absolute;margin-left:309pt;margin-top:467.25pt;width:95.25pt;height:26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B2D11" w:rsidRDefault="003B2D11" w:rsidP="003B2D11">
                      <w:pPr>
                        <w:jc w:val="center"/>
                      </w:pPr>
                      <w:r>
                        <w:t>Press “#” key</w:t>
                      </w:r>
                    </w:p>
                  </w:txbxContent>
                </v:textbox>
              </v:roundrect>
            </w:pict>
          </mc:Fallback>
        </mc:AlternateContent>
      </w:r>
      <w:r w:rsidR="003B2D1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6000750</wp:posOffset>
                </wp:positionV>
                <wp:extent cx="1076325" cy="23812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D11" w:rsidRDefault="003B2D11">
                            <w:r>
                              <w:t>System restarts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8" o:spid="_x0000_s1031" type="#_x0000_t202" style="position:absolute;margin-left:-7.5pt;margin-top:472.5pt;width:84.75pt;height:18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" fillcolor="white [3201]" strokeweight=".5pt">
                <v:textbox>
                  <w:txbxContent>
                    <w:p w:rsidR="003B2D11" w:rsidRDefault="003B2D11">
                      <w:r>
                        <w:t>System restarts</w:t>
                      </w:r>
                    </w:p>
                  </w:txbxContent>
                </v:textbox>
              </v:shape>
            </w:pict>
          </mc:Fallback>
        </mc:AlternateContent>
      </w:r>
      <w:r w:rsidR="003B2D1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542925</wp:posOffset>
                </wp:positionV>
                <wp:extent cx="2286000" cy="0"/>
                <wp:effectExtent l="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CE71E" id="Straight Arrow Connector 57" o:spid="_x0000_s1026" type="#_x0000_t32" style="position:absolute;margin-left:-19.5pt;margin-top:42.75pt;width:180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yA1QEAAAIEAAAOAAAAZHJzL2Uyb0RvYy54bWysU9uO0zAQfUfiHyy/06SVW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B2D1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542925</wp:posOffset>
                </wp:positionV>
                <wp:extent cx="0" cy="5743575"/>
                <wp:effectExtent l="0" t="0" r="19050" b="95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88220" id="Straight Connector 5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42.75pt" to="-19.5pt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B2D1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6276975</wp:posOffset>
                </wp:positionV>
                <wp:extent cx="128587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C7780" id="Straight Connector 5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494.25pt" to="81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7521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0563C5" wp14:editId="3BD17248">
                <wp:simplePos x="0" y="0"/>
                <wp:positionH relativeFrom="column">
                  <wp:posOffset>4524375</wp:posOffset>
                </wp:positionH>
                <wp:positionV relativeFrom="paragraph">
                  <wp:posOffset>5629275</wp:posOffset>
                </wp:positionV>
                <wp:extent cx="0" cy="29527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B7F87" id="Straight Arrow Connector 52" o:spid="_x0000_s1026" type="#_x0000_t32" style="position:absolute;margin-left:356.25pt;margin-top:443.25pt;width:0;height:2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7521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AC05AF" wp14:editId="2C62E4A4">
                <wp:simplePos x="0" y="0"/>
                <wp:positionH relativeFrom="column">
                  <wp:posOffset>3067050</wp:posOffset>
                </wp:positionH>
                <wp:positionV relativeFrom="paragraph">
                  <wp:posOffset>5638800</wp:posOffset>
                </wp:positionV>
                <wp:extent cx="144780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71706" id="Straight Connector 5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444pt" to="355.5pt,4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7521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5638800</wp:posOffset>
                </wp:positionV>
                <wp:extent cx="144780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A25AB" id="Straight Connector 4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444pt" to="242.25pt,4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7521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5638800</wp:posOffset>
                </wp:positionV>
                <wp:extent cx="0" cy="295275"/>
                <wp:effectExtent l="7620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1B08D" id="Straight Arrow Connector 50" o:spid="_x0000_s1026" type="#_x0000_t32" style="position:absolute;margin-left:129pt;margin-top:444pt;width:0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7521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5286375</wp:posOffset>
                </wp:positionV>
                <wp:extent cx="0" cy="3429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E0947" id="Straight Connector 4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416.25pt" to="242.25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MwuAEAAMQDAAAOAAAAZHJzL2Uyb0RvYy54bWysU8GOEzEMvSPxD1HudKZlhW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7521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4781550</wp:posOffset>
                </wp:positionV>
                <wp:extent cx="1095375" cy="552450"/>
                <wp:effectExtent l="0" t="0" r="28575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13" w:rsidRDefault="00075213" w:rsidP="00075213">
                            <w:pPr>
                              <w:jc w:val="center"/>
                            </w:pPr>
                            <w:r>
                              <w:t>User has 2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7" o:spid="_x0000_s1032" style="position:absolute;margin-left:198.75pt;margin-top:376.5pt;width:86.25pt;height:4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75213" w:rsidRDefault="00075213" w:rsidP="00075213">
                      <w:pPr>
                        <w:jc w:val="center"/>
                      </w:pPr>
                      <w:r>
                        <w:t>User has 2 options</w:t>
                      </w:r>
                    </w:p>
                  </w:txbxContent>
                </v:textbox>
              </v:roundrect>
            </w:pict>
          </mc:Fallback>
        </mc:AlternateContent>
      </w:r>
      <w:r w:rsidR="0007521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4362450</wp:posOffset>
                </wp:positionV>
                <wp:extent cx="0" cy="46672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91164" id="Straight Arrow Connector 46" o:spid="_x0000_s1026" type="#_x0000_t32" style="position:absolute;margin-left:243.75pt;margin-top:343.5pt;width:0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7Nd0gEAAAEEAAAOAAAAZHJzL2Uyb0RvYy54bWysU9uO0zAQfUfiHyy/07TVUl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7521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3629025</wp:posOffset>
                </wp:positionV>
                <wp:extent cx="1428750" cy="723900"/>
                <wp:effectExtent l="0" t="0" r="19050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13" w:rsidRDefault="00075213" w:rsidP="00075213">
                            <w:pPr>
                              <w:jc w:val="center"/>
                            </w:pPr>
                            <w:r>
                              <w:t>GREEN LED turns on Buzzer 1 beeps for 2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33" style="position:absolute;margin-left:189.75pt;margin-top:285.75pt;width:112.5pt;height:5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75213" w:rsidRDefault="00075213" w:rsidP="00075213">
                      <w:pPr>
                        <w:jc w:val="center"/>
                      </w:pPr>
                      <w:r>
                        <w:t>GREEN LED turns on Buzzer 1 beeps for 2 seconds</w:t>
                      </w:r>
                    </w:p>
                  </w:txbxContent>
                </v:textbox>
              </v:roundrect>
            </w:pict>
          </mc:Fallback>
        </mc:AlternateContent>
      </w:r>
      <w:r w:rsidR="0007521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3314700</wp:posOffset>
                </wp:positionV>
                <wp:extent cx="0" cy="30480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360BE" id="Straight Arrow Connector 45" o:spid="_x0000_s1026" type="#_x0000_t32" style="position:absolute;margin-left:244.5pt;margin-top:261pt;width:0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7521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2562225</wp:posOffset>
                </wp:positionV>
                <wp:extent cx="1276350" cy="742950"/>
                <wp:effectExtent l="0" t="0" r="19050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13" w:rsidRDefault="00075213" w:rsidP="00075213">
                            <w:pPr>
                              <w:jc w:val="center"/>
                            </w:pPr>
                            <w:r>
                              <w:t>Solenoid turns on or “door unlocks”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34" style="position:absolute;margin-left:193.5pt;margin-top:201.75pt;width:100.5pt;height:5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75213" w:rsidRDefault="00075213" w:rsidP="00075213">
                      <w:pPr>
                        <w:jc w:val="center"/>
                      </w:pPr>
                      <w:r>
                        <w:t>Solenoid turns on or “door unlocks”</w:t>
                      </w:r>
                    </w:p>
                  </w:txbxContent>
                </v:textbox>
              </v:roundrect>
            </w:pict>
          </mc:Fallback>
        </mc:AlternateContent>
      </w:r>
      <w:r w:rsidR="0007521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2828925</wp:posOffset>
                </wp:positionV>
                <wp:extent cx="390525" cy="0"/>
                <wp:effectExtent l="0" t="76200" r="95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D7C22" id="Straight Arrow Connector 42" o:spid="_x0000_s1026" type="#_x0000_t32" style="position:absolute;margin-left:159pt;margin-top:222.75pt;width:30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P/1AEAAAEE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048B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2524125</wp:posOffset>
                </wp:positionV>
                <wp:extent cx="1314450" cy="695325"/>
                <wp:effectExtent l="0" t="0" r="19050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B7" w:rsidRDefault="006048B7" w:rsidP="006048B7">
                            <w:pPr>
                              <w:jc w:val="center"/>
                            </w:pPr>
                            <w:r>
                              <w:t>“Access Granted” Displayed on the LCD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35" style="position:absolute;margin-left:55.5pt;margin-top:198.75pt;width:103.5pt;height:5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048B7" w:rsidRDefault="006048B7" w:rsidP="006048B7">
                      <w:pPr>
                        <w:jc w:val="center"/>
                      </w:pPr>
                      <w:r>
                        <w:t>“Access Granted” Displayed on the LCD Screen</w:t>
                      </w:r>
                    </w:p>
                  </w:txbxContent>
                </v:textbox>
              </v:roundrect>
            </w:pict>
          </mc:Fallback>
        </mc:AlternateContent>
      </w:r>
      <w:r w:rsidR="006048B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4219574</wp:posOffset>
                </wp:positionH>
                <wp:positionV relativeFrom="paragraph">
                  <wp:posOffset>3619500</wp:posOffset>
                </wp:positionV>
                <wp:extent cx="1400175" cy="590550"/>
                <wp:effectExtent l="0" t="0" r="28575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B7" w:rsidRDefault="006048B7" w:rsidP="006048B7">
                            <w:pPr>
                              <w:jc w:val="center"/>
                            </w:pPr>
                            <w:r>
                              <w:t>BLUE LED turns on Buzzers go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2" o:spid="_x0000_s1036" style="position:absolute;margin-left:332.25pt;margin-top:285pt;width:110.25pt;height:46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048B7" w:rsidRDefault="006048B7" w:rsidP="006048B7">
                      <w:pPr>
                        <w:jc w:val="center"/>
                      </w:pPr>
                      <w:r>
                        <w:t>BLUE LED turns on Buzzers go off</w:t>
                      </w:r>
                    </w:p>
                  </w:txbxContent>
                </v:textbox>
              </v:roundrect>
            </w:pict>
          </mc:Fallback>
        </mc:AlternateContent>
      </w:r>
      <w:r w:rsidR="006048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4524375</wp:posOffset>
                </wp:positionV>
                <wp:extent cx="1162050" cy="25717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8B7" w:rsidRDefault="006048B7">
                            <w:r>
                              <w:t>After 10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37" type="#_x0000_t202" style="position:absolute;margin-left:392.25pt;margin-top:356.25pt;width:91.5pt;height:20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" fillcolor="white [3201]" strokeweight=".5pt">
                <v:textbox>
                  <w:txbxContent>
                    <w:p w:rsidR="006048B7" w:rsidRDefault="006048B7">
                      <w:r>
                        <w:t>After 10 seconds</w:t>
                      </w:r>
                    </w:p>
                  </w:txbxContent>
                </v:textbox>
              </v:shape>
            </w:pict>
          </mc:Fallback>
        </mc:AlternateContent>
      </w:r>
      <w:r w:rsidR="006048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495300</wp:posOffset>
                </wp:positionV>
                <wp:extent cx="2400300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2C900" id="Straight Arrow Connector 39" o:spid="_x0000_s1026" type="#_x0000_t32" style="position:absolute;margin-left:303pt;margin-top:39pt;width:189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048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6238875</wp:posOffset>
                </wp:positionH>
                <wp:positionV relativeFrom="paragraph">
                  <wp:posOffset>485775</wp:posOffset>
                </wp:positionV>
                <wp:extent cx="0" cy="4314825"/>
                <wp:effectExtent l="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2B560" id="Straight Connector 3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25pt,38.25pt" to="491.2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048B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4800600</wp:posOffset>
                </wp:positionV>
                <wp:extent cx="13525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3B049" id="Straight Connector 3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378pt" to="492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048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4200525</wp:posOffset>
                </wp:positionV>
                <wp:extent cx="9525" cy="6000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AF46E" id="Straight Connector 3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330.75pt" to="384.7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048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3181350</wp:posOffset>
                </wp:positionV>
                <wp:extent cx="9525" cy="4667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0E2CA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250.5pt" to="383.2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80CF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2514600</wp:posOffset>
                </wp:positionV>
                <wp:extent cx="1400175" cy="704850"/>
                <wp:effectExtent l="0" t="0" r="2857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B7" w:rsidRDefault="006048B7" w:rsidP="006048B7">
                            <w:pPr>
                              <w:jc w:val="center"/>
                            </w:pPr>
                            <w:r>
                              <w:t>“Access denied” Displayed on the LCD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38" style="position:absolute;margin-left:327pt;margin-top:198pt;width:110.25pt;height:5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048B7" w:rsidRDefault="006048B7" w:rsidP="006048B7">
                      <w:pPr>
                        <w:jc w:val="center"/>
                      </w:pPr>
                      <w:r>
                        <w:t>“Access denied” Displayed on the LCD Screen</w:t>
                      </w:r>
                    </w:p>
                  </w:txbxContent>
                </v:textbox>
              </v:roundrect>
            </w:pict>
          </mc:Fallback>
        </mc:AlternateContent>
      </w:r>
      <w:r w:rsidR="00B671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1990725</wp:posOffset>
                </wp:positionV>
                <wp:extent cx="1066800" cy="2381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156" w:rsidRDefault="00B67156">
                            <w:r>
                              <w:t>Right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9" type="#_x0000_t202" style="position:absolute;margin-left:99.75pt;margin-top:156.75pt;width:84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" fillcolor="white [3201]" strokeweight=".5pt">
                <v:textbox>
                  <w:txbxContent>
                    <w:p w:rsidR="00B67156" w:rsidRDefault="00B67156">
                      <w:r>
                        <w:t>Right Password</w:t>
                      </w:r>
                    </w:p>
                  </w:txbxContent>
                </v:textbox>
              </v:shape>
            </w:pict>
          </mc:Fallback>
        </mc:AlternateContent>
      </w:r>
      <w:r w:rsidR="00B671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AF60A7" wp14:editId="421BDEA1">
                <wp:simplePos x="0" y="0"/>
                <wp:positionH relativeFrom="column">
                  <wp:posOffset>3466465</wp:posOffset>
                </wp:positionH>
                <wp:positionV relativeFrom="paragraph">
                  <wp:posOffset>2009775</wp:posOffset>
                </wp:positionV>
                <wp:extent cx="1190625" cy="2381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156" w:rsidRDefault="00B67156">
                            <w:r>
                              <w:t>Wrong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F60A7" id="Text Box 27" o:spid="_x0000_s1040" type="#_x0000_t202" style="position:absolute;margin-left:272.95pt;margin-top:158.25pt;width:93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" fillcolor="white [3201]" strokeweight=".5pt">
                <v:textbox>
                  <w:txbxContent>
                    <w:p w:rsidR="00B67156" w:rsidRDefault="00B67156">
                      <w:r>
                        <w:t>Wrong Password</w:t>
                      </w:r>
                    </w:p>
                  </w:txbxContent>
                </v:textbox>
              </v:shape>
            </w:pict>
          </mc:Fallback>
        </mc:AlternateContent>
      </w:r>
      <w:r w:rsidR="00B671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1323975</wp:posOffset>
                </wp:positionV>
                <wp:extent cx="1190625" cy="72390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570" w:rsidRDefault="00FC0F03" w:rsidP="00E20570">
                            <w:pPr>
                              <w:jc w:val="center"/>
                            </w:pPr>
                            <w:r>
                              <w:t>User doesn’t want to input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41" style="position:absolute;margin-left:366pt;margin-top:104.25pt;width:93.75pt;height:5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E20570" w:rsidRDefault="00FC0F03" w:rsidP="00E20570">
                      <w:pPr>
                        <w:jc w:val="center"/>
                      </w:pPr>
                      <w:r>
                        <w:t>User doesn’t want to input password</w:t>
                      </w:r>
                    </w:p>
                  </w:txbxContent>
                </v:textbox>
              </v:roundrect>
            </w:pict>
          </mc:Fallback>
        </mc:AlternateContent>
      </w:r>
      <w:r w:rsidR="00B671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1104900</wp:posOffset>
                </wp:positionV>
                <wp:extent cx="0" cy="2000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3AD96" id="Straight Arrow Connector 11" o:spid="_x0000_s1026" type="#_x0000_t32" style="position:absolute;margin-left:412.5pt;margin-top:87pt;width:0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6715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1095375</wp:posOffset>
                </wp:positionV>
                <wp:extent cx="22479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92729" id="Straight Connector 2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86.25pt" to="412.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671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2276475</wp:posOffset>
                </wp:positionV>
                <wp:extent cx="0" cy="2190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2BB9C" id="Straight Arrow Connector 25" o:spid="_x0000_s1026" type="#_x0000_t32" style="position:absolute;margin-left:342.75pt;margin-top:179.25pt;width:0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671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3276599</wp:posOffset>
                </wp:positionH>
                <wp:positionV relativeFrom="paragraph">
                  <wp:posOffset>2276475</wp:posOffset>
                </wp:positionV>
                <wp:extent cx="107632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7FFBF" id="Straight Connector 2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79.25pt" to="342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671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1924050</wp:posOffset>
                </wp:positionV>
                <wp:extent cx="0" cy="3333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5A5B4" id="Straight Connector 2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151.5pt" to="257.2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671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2257425</wp:posOffset>
                </wp:positionV>
                <wp:extent cx="0" cy="2571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C3EF7" id="Straight Arrow Connector 22" o:spid="_x0000_s1026" type="#_x0000_t32" style="position:absolute;margin-left:108pt;margin-top:177.75pt;width:0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671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2257425</wp:posOffset>
                </wp:positionV>
                <wp:extent cx="12382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0132E" id="Straight Connector 2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177.75pt" to="204.7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6715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1933575</wp:posOffset>
                </wp:positionV>
                <wp:extent cx="0" cy="3238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3BE7A" id="Straight Connector 2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52.25pt" to="204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C0F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1390650</wp:posOffset>
                </wp:positionV>
                <wp:extent cx="1085850" cy="5905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570" w:rsidRDefault="00FC0F03" w:rsidP="00E20570">
                            <w:pPr>
                              <w:jc w:val="center"/>
                            </w:pPr>
                            <w:r>
                              <w:t>User inputs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42" style="position:absolute;margin-left:192pt;margin-top:109.5pt;width:85.5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E20570" w:rsidRDefault="00FC0F03" w:rsidP="00E20570">
                      <w:pPr>
                        <w:jc w:val="center"/>
                      </w:pPr>
                      <w:r>
                        <w:t>User inputs password</w:t>
                      </w:r>
                    </w:p>
                  </w:txbxContent>
                </v:textbox>
              </v:roundrect>
            </w:pict>
          </mc:Fallback>
        </mc:AlternateContent>
      </w:r>
      <w:r w:rsidR="00FC0F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1800225" cy="8096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987" w:rsidRDefault="00B87987" w:rsidP="00B87987">
                            <w:pPr>
                              <w:jc w:val="center"/>
                            </w:pPr>
                            <w:r>
                              <w:t>LCD Screen Displays message to direct the user to input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43" style="position:absolute;margin-left:0;margin-top:12pt;width:141.75pt;height:6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87987" w:rsidRDefault="00B87987" w:rsidP="00B87987">
                      <w:pPr>
                        <w:jc w:val="center"/>
                      </w:pPr>
                      <w:r>
                        <w:t>LCD Screen Displays message to direct the user to input password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0F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2981325</wp:posOffset>
                </wp:positionH>
                <wp:positionV relativeFrom="paragraph">
                  <wp:posOffset>914400</wp:posOffset>
                </wp:positionV>
                <wp:extent cx="0" cy="3048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0DEE5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4.75pt,1in" to="234.7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C0F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1181100</wp:posOffset>
                </wp:positionV>
                <wp:extent cx="0" cy="2000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1F4FC" id="Straight Arrow Connector 7" o:spid="_x0000_s1026" type="#_x0000_t32" style="position:absolute;margin-left:0;margin-top:93pt;width:0;height:15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5D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87"/>
    <w:rsid w:val="00075213"/>
    <w:rsid w:val="00113A9E"/>
    <w:rsid w:val="00180CF7"/>
    <w:rsid w:val="003B2D11"/>
    <w:rsid w:val="00581AE4"/>
    <w:rsid w:val="005D2E4B"/>
    <w:rsid w:val="006048B7"/>
    <w:rsid w:val="0072376D"/>
    <w:rsid w:val="00B67156"/>
    <w:rsid w:val="00B87987"/>
    <w:rsid w:val="00D431BA"/>
    <w:rsid w:val="00E20570"/>
    <w:rsid w:val="00FC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4CB2C-1F89-4EFC-8218-9389C800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E08F5971</Template>
  <TotalTime>100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</dc:creator>
  <cp:keywords/>
  <dc:description/>
  <cp:lastModifiedBy>alexrodrigue2014</cp:lastModifiedBy>
  <cp:revision>1</cp:revision>
  <dcterms:created xsi:type="dcterms:W3CDTF">2016-12-12T05:08:00Z</dcterms:created>
  <dcterms:modified xsi:type="dcterms:W3CDTF">2016-12-12T06:48:00Z</dcterms:modified>
</cp:coreProperties>
</file>